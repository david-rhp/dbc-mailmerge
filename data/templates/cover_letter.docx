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F2AB" w14:textId="4A6DF1AC" w:rsidR="00F72272" w:rsidRPr="009B405C" w:rsidRDefault="00B209B4">
      <w:pPr>
        <w:pStyle w:val="Date"/>
        <w:rPr>
          <w:lang w:val="de-DE"/>
        </w:rPr>
      </w:pPr>
      <w:r>
        <w:fldChar w:fldCharType="begin"/>
      </w:r>
      <w:r>
        <w:instrText xml:space="preserve"> MERGEFIELD anrede_adressfeld </w:instrText>
      </w:r>
      <w:r>
        <w:fldChar w:fldCharType="separate"/>
      </w:r>
      <w:r>
        <w:rPr>
          <w:noProof/>
        </w:rPr>
        <w:t>«anrede_adressfeld»</w:t>
      </w:r>
      <w:r>
        <w:fldChar w:fldCharType="end"/>
      </w:r>
    </w:p>
    <w:p w14:paraId="5D15EA3A" w14:textId="084A7CDF" w:rsidR="00D021C4" w:rsidRPr="009B405C" w:rsidRDefault="00B209B4">
      <w:pPr>
        <w:pStyle w:val="Date"/>
        <w:rPr>
          <w:lang w:val="de-DE"/>
        </w:rPr>
      </w:pPr>
      <w:fldSimple w:instr=" MERGEFIELD titel ">
        <w:r>
          <w:rPr>
            <w:noProof/>
          </w:rPr>
          <w:t>«titel»</w:t>
        </w:r>
      </w:fldSimple>
      <w:r w:rsidR="00D021C4">
        <w:fldChar w:fldCharType="begin"/>
      </w:r>
      <w:r w:rsidR="00D021C4" w:rsidRPr="009B405C">
        <w:rPr>
          <w:lang w:val="de-DE"/>
        </w:rPr>
        <w:instrText xml:space="preserve"> MERGEFIELD v</w:instrText>
      </w:r>
      <w:r w:rsidR="00B279FD">
        <w:rPr>
          <w:lang w:val="de-DE"/>
        </w:rPr>
        <w:instrText>or</w:instrText>
      </w:r>
      <w:r w:rsidR="00D021C4" w:rsidRPr="009B405C">
        <w:rPr>
          <w:lang w:val="de-DE"/>
        </w:rPr>
        <w:instrText xml:space="preserve">name </w:instrText>
      </w:r>
      <w:r w:rsidR="00D021C4">
        <w:fldChar w:fldCharType="separate"/>
      </w:r>
      <w:r>
        <w:rPr>
          <w:noProof/>
          <w:lang w:val="de-DE"/>
        </w:rPr>
        <w:t>«vorname»</w:t>
      </w:r>
      <w:r w:rsidR="00D021C4">
        <w:fldChar w:fldCharType="end"/>
      </w:r>
      <w:r w:rsidR="00D021C4" w:rsidRPr="009B405C">
        <w:rPr>
          <w:lang w:val="de-DE"/>
        </w:rPr>
        <w:t xml:space="preserve"> </w:t>
      </w:r>
      <w:r w:rsidR="00D021C4">
        <w:fldChar w:fldCharType="begin"/>
      </w:r>
      <w:r w:rsidR="00D021C4" w:rsidRPr="009B405C">
        <w:rPr>
          <w:lang w:val="de-DE"/>
        </w:rPr>
        <w:instrText xml:space="preserve"> MERGEFIELD n</w:instrText>
      </w:r>
      <w:r w:rsidR="00E71A3B">
        <w:rPr>
          <w:lang w:val="de-DE"/>
        </w:rPr>
        <w:instrText>achn</w:instrText>
      </w:r>
      <w:r w:rsidR="00D021C4" w:rsidRPr="009B405C">
        <w:rPr>
          <w:lang w:val="de-DE"/>
        </w:rPr>
        <w:instrText xml:space="preserve">ame </w:instrText>
      </w:r>
      <w:r w:rsidR="00D021C4">
        <w:fldChar w:fldCharType="separate"/>
      </w:r>
      <w:r>
        <w:rPr>
          <w:noProof/>
          <w:lang w:val="de-DE"/>
        </w:rPr>
        <w:t>«nachname»</w:t>
      </w:r>
      <w:r w:rsidR="00D021C4">
        <w:fldChar w:fldCharType="end"/>
      </w:r>
    </w:p>
    <w:p w14:paraId="52FA21C4" w14:textId="36ED378A" w:rsidR="00D021C4" w:rsidRPr="009B405C" w:rsidRDefault="009B405C">
      <w:pPr>
        <w:pStyle w:val="Date"/>
        <w:rPr>
          <w:lang w:val="de-DE"/>
        </w:rPr>
      </w:pPr>
      <w:r>
        <w:fldChar w:fldCharType="begin"/>
      </w:r>
      <w:r w:rsidRPr="009B405C">
        <w:rPr>
          <w:lang w:val="de-DE"/>
        </w:rPr>
        <w:instrText xml:space="preserve"> MERGEFIELD post_str </w:instrText>
      </w:r>
      <w:r>
        <w:fldChar w:fldCharType="separate"/>
      </w:r>
      <w:r w:rsidR="00B209B4">
        <w:rPr>
          <w:noProof/>
          <w:lang w:val="de-DE"/>
        </w:rPr>
        <w:t>«post_str»</w:t>
      </w:r>
      <w:r>
        <w:fldChar w:fldCharType="end"/>
      </w:r>
    </w:p>
    <w:p w14:paraId="7E486E39" w14:textId="0D373AA4" w:rsidR="00BA2968" w:rsidRPr="009B405C" w:rsidRDefault="009B405C">
      <w:pPr>
        <w:pStyle w:val="Date"/>
        <w:rPr>
          <w:lang w:val="de-DE"/>
        </w:rPr>
      </w:pPr>
      <w:r>
        <w:fldChar w:fldCharType="begin"/>
      </w:r>
      <w:r w:rsidRPr="009B405C">
        <w:rPr>
          <w:lang w:val="de-DE"/>
        </w:rPr>
        <w:instrText xml:space="preserve"> MERGEFIELD post_plz </w:instrText>
      </w:r>
      <w:r>
        <w:fldChar w:fldCharType="separate"/>
      </w:r>
      <w:r w:rsidR="00B209B4">
        <w:rPr>
          <w:noProof/>
          <w:lang w:val="de-DE"/>
        </w:rPr>
        <w:t>«post_plz»</w:t>
      </w:r>
      <w:r>
        <w:fldChar w:fldCharType="end"/>
      </w:r>
      <w:r w:rsidRPr="009B405C">
        <w:rPr>
          <w:lang w:val="de-DE"/>
        </w:rPr>
        <w:t xml:space="preserve"> </w:t>
      </w:r>
      <w:r>
        <w:fldChar w:fldCharType="begin"/>
      </w:r>
      <w:r w:rsidRPr="009B405C">
        <w:rPr>
          <w:lang w:val="de-DE"/>
        </w:rPr>
        <w:instrText xml:space="preserve"> MERGEFIELD melde_ort </w:instrText>
      </w:r>
      <w:r>
        <w:fldChar w:fldCharType="separate"/>
      </w:r>
      <w:r w:rsidR="00B209B4">
        <w:rPr>
          <w:noProof/>
          <w:lang w:val="de-DE"/>
        </w:rPr>
        <w:t>«melde_ort»</w:t>
      </w:r>
      <w:r>
        <w:fldChar w:fldCharType="end"/>
      </w:r>
    </w:p>
    <w:p w14:paraId="3BB97452" w14:textId="77777777" w:rsidR="00B21C83" w:rsidRPr="009B405C" w:rsidRDefault="00B21C83">
      <w:pPr>
        <w:pStyle w:val="RecipientContactInfo"/>
        <w:rPr>
          <w:lang w:val="de-DE"/>
        </w:rPr>
      </w:pPr>
    </w:p>
    <w:p w14:paraId="54B0521E" w14:textId="77777777" w:rsidR="0048751C" w:rsidRPr="009B405C" w:rsidRDefault="0048751C">
      <w:pPr>
        <w:pStyle w:val="RecipientContactInfo"/>
        <w:rPr>
          <w:lang w:val="de-DE"/>
        </w:rPr>
      </w:pPr>
    </w:p>
    <w:p w14:paraId="0B4B2B0F" w14:textId="77777777" w:rsidR="00B21C83" w:rsidRPr="009B405C" w:rsidRDefault="00B21C83">
      <w:pPr>
        <w:pStyle w:val="RecipientContactInfo"/>
        <w:rPr>
          <w:lang w:val="de-DE"/>
        </w:rPr>
      </w:pPr>
    </w:p>
    <w:p w14:paraId="5DBF8FFA" w14:textId="77777777" w:rsidR="0048751C" w:rsidRPr="009B405C" w:rsidRDefault="0048751C">
      <w:pPr>
        <w:pStyle w:val="RecipientContactInfo"/>
        <w:rPr>
          <w:lang w:val="de-DE"/>
        </w:rPr>
      </w:pPr>
    </w:p>
    <w:p w14:paraId="19034622" w14:textId="1E311E01" w:rsidR="00B21C83" w:rsidRDefault="00B21C83" w:rsidP="00B21C83">
      <w:pPr>
        <w:pStyle w:val="RecipientContactInfo"/>
        <w:jc w:val="right"/>
      </w:pPr>
      <w:r>
        <w:fldChar w:fldCharType="begin"/>
      </w:r>
      <w:r>
        <w:instrText xml:space="preserve"> CREATEDATE  \@ "dd.MM.yyyy" </w:instrText>
      </w:r>
      <w:r>
        <w:fldChar w:fldCharType="separate"/>
      </w:r>
      <w:r w:rsidR="00B209B4">
        <w:rPr>
          <w:noProof/>
        </w:rPr>
        <w:t>07.03.2019</w:t>
      </w:r>
      <w:r>
        <w:fldChar w:fldCharType="end"/>
      </w:r>
    </w:p>
    <w:p w14:paraId="2DA657CD" w14:textId="77777777" w:rsidR="00B21C83" w:rsidRDefault="00B21C83">
      <w:pPr>
        <w:pStyle w:val="RecipientContactInfo"/>
      </w:pPr>
    </w:p>
    <w:p w14:paraId="618317F5" w14:textId="66068C8B" w:rsidR="00F72272" w:rsidRDefault="009B405C">
      <w:pPr>
        <w:pStyle w:val="Salutation"/>
      </w:pPr>
      <w:r>
        <w:t xml:space="preserve">Sehr </w:t>
      </w:r>
      <w:proofErr w:type="spellStart"/>
      <w:r>
        <w:t>geehrt</w:t>
      </w:r>
      <w:proofErr w:type="spellEnd"/>
      <w:r w:rsidR="00B209B4">
        <w:fldChar w:fldCharType="begin"/>
      </w:r>
      <w:r w:rsidR="00B209B4">
        <w:instrText xml:space="preserve"> MERGEFIELD anrede_adressfeld </w:instrText>
      </w:r>
      <w:r w:rsidR="00B209B4">
        <w:fldChar w:fldCharType="separate"/>
      </w:r>
      <w:r w:rsidR="00B209B4">
        <w:rPr>
          <w:noProof/>
        </w:rPr>
        <w:t>«anrede_adressfeld»</w:t>
      </w:r>
      <w:r w:rsidR="00B209B4">
        <w:fldChar w:fldCharType="end"/>
      </w:r>
      <w:r w:rsidR="00B209B4">
        <w:t xml:space="preserve"> </w:t>
      </w:r>
      <w:fldSimple w:instr=" MERGEFIELD titel ">
        <w:r w:rsidR="00B209B4">
          <w:rPr>
            <w:noProof/>
          </w:rPr>
          <w:t>«titel»</w:t>
        </w:r>
      </w:fldSimple>
      <w:fldSimple w:instr=" MERGEFIELD nachname ">
        <w:r w:rsidR="00B209B4">
          <w:rPr>
            <w:noProof/>
          </w:rPr>
          <w:t>«nachname»</w:t>
        </w:r>
      </w:fldSimple>
      <w:r w:rsidR="00B209B4">
        <w:t>,</w:t>
      </w:r>
    </w:p>
    <w:p w14:paraId="58934DD9" w14:textId="695B5039" w:rsidR="00F72272" w:rsidRDefault="00BC37C7" w:rsidP="00BC37C7">
      <w:r>
        <w:t xml:space="preserve">This is a placeholder text. We would like to inform you, </w:t>
      </w:r>
      <w:bookmarkStart w:id="0" w:name="_GoBack"/>
      <w:bookmarkEnd w:id="0"/>
    </w:p>
    <w:p w14:paraId="261E5460" w14:textId="77777777" w:rsidR="00BA2968" w:rsidRDefault="00BA2968" w:rsidP="0048751C">
      <w:pPr>
        <w:pStyle w:val="Closing"/>
      </w:pPr>
    </w:p>
    <w:p w14:paraId="7497B8D8" w14:textId="77777777" w:rsidR="00BA2968" w:rsidRDefault="00BA2968" w:rsidP="0048751C">
      <w:pPr>
        <w:pStyle w:val="Closing"/>
      </w:pPr>
    </w:p>
    <w:p w14:paraId="0AE9891E" w14:textId="799E93DC" w:rsidR="00BC467A" w:rsidRDefault="00BC37C7" w:rsidP="00B209B4">
      <w:pPr>
        <w:pStyle w:val="Closing"/>
      </w:pPr>
      <w:sdt>
        <w:sdtPr>
          <w:alias w:val="Enter closing:"/>
          <w:tag w:val="Enter closing:"/>
          <w:id w:val="-278875100"/>
          <w:placeholder>
            <w:docPart w:val="7CFD4339BD64934DB4A853E77A500379"/>
          </w:placeholder>
          <w:temporary/>
          <w:showingPlcHdr/>
          <w15:appearance w15:val="hidden"/>
        </w:sdtPr>
        <w:sdtEndPr/>
        <w:sdtContent>
          <w:r w:rsidR="00E5559C">
            <w:t>Sincerely,</w:t>
          </w:r>
        </w:sdtContent>
      </w:sdt>
    </w:p>
    <w:p w14:paraId="539B45F3" w14:textId="21D9F2F2" w:rsidR="00B209B4" w:rsidRPr="00B209B4" w:rsidRDefault="00B209B4" w:rsidP="00B209B4">
      <w:pPr>
        <w:pStyle w:val="Signature"/>
      </w:pPr>
      <w:r>
        <w:t xml:space="preserve">Max </w:t>
      </w:r>
      <w:proofErr w:type="spellStart"/>
      <w:r>
        <w:t>Mustermann</w:t>
      </w:r>
      <w:proofErr w:type="spellEnd"/>
    </w:p>
    <w:sectPr w:rsidR="00B209B4" w:rsidRPr="00B209B4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AE18C" w14:textId="77777777" w:rsidR="009B405C" w:rsidRDefault="009B405C">
      <w:pPr>
        <w:spacing w:after="0" w:line="240" w:lineRule="auto"/>
      </w:pPr>
      <w:r>
        <w:separator/>
      </w:r>
    </w:p>
  </w:endnote>
  <w:endnote w:type="continuationSeparator" w:id="0">
    <w:p w14:paraId="4E727C1E" w14:textId="77777777" w:rsidR="009B405C" w:rsidRDefault="009B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59267" w14:textId="77777777" w:rsidR="009B405C" w:rsidRDefault="009B40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3391E" w14:textId="77777777" w:rsidR="009B405C" w:rsidRDefault="009B405C">
      <w:pPr>
        <w:spacing w:after="0" w:line="240" w:lineRule="auto"/>
      </w:pPr>
      <w:r>
        <w:separator/>
      </w:r>
    </w:p>
  </w:footnote>
  <w:footnote w:type="continuationSeparator" w:id="0">
    <w:p w14:paraId="5CB6E178" w14:textId="77777777" w:rsidR="009B405C" w:rsidRDefault="009B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D2997" w14:textId="77777777" w:rsidR="009B405C" w:rsidRDefault="009B405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B93C71" wp14:editId="1C50A2A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0359509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CF63" w14:textId="77777777" w:rsidR="009B405C" w:rsidRDefault="009B405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C7DA8B4" wp14:editId="5BBDE3C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1BC2BBC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mailMerge>
    <w:mainDocumentType w:val="formLetters"/>
    <w:linkToQuery/>
    <w:dataType w:val="textFile"/>
    <w:query w:val="SELECT * FROM /Users/david-rhp/Dropbox/01. University/Boston University - Master/02. MET CS 521/term_project/mailmerge/data/test/test_data_source.xlsx"/>
    <w:dataSource r:id="rId2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8"/>
    <w:rsid w:val="00251664"/>
    <w:rsid w:val="003F5321"/>
    <w:rsid w:val="0048751C"/>
    <w:rsid w:val="00501646"/>
    <w:rsid w:val="00757101"/>
    <w:rsid w:val="00775AFB"/>
    <w:rsid w:val="009B405C"/>
    <w:rsid w:val="00AA77E8"/>
    <w:rsid w:val="00AC6117"/>
    <w:rsid w:val="00B209B4"/>
    <w:rsid w:val="00B21C83"/>
    <w:rsid w:val="00B279FD"/>
    <w:rsid w:val="00BA2968"/>
    <w:rsid w:val="00BC37C7"/>
    <w:rsid w:val="00BC467A"/>
    <w:rsid w:val="00D021C4"/>
    <w:rsid w:val="00E5559C"/>
    <w:rsid w:val="00E71A3B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2064BB"/>
  <w15:chartTrackingRefBased/>
  <w15:docId w15:val="{C2D0D8CE-0AAC-5240-A5F1-05080CF9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david-rhp/Dropbox/01.%20University/Boston%20University%20-%20Master/02.%20MET%20CS%20521/term_project/mailmerge/data/test/test_data_source.xlsx" TargetMode="External"/><Relationship Id="rId1" Type="http://schemas.openxmlformats.org/officeDocument/2006/relationships/attachedTemplate" Target="file:////Users/david-rhp/Library/Containers/com.microsoft.Word/Data/Library/Application%20Support/Microsoft/Office/16.0/DTS/en-US%7b4DA7C715-723F-AA45-A8FE-5996716DB6E3%7d/%7b11D472FA-016C-674E-B508-CCF98849A139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FD4339BD64934DB4A853E77A50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D0A27-F2F1-ED47-ABB7-C1002EA15B22}"/>
      </w:docPartPr>
      <w:docPartBody>
        <w:p w:rsidR="00CB0A0D" w:rsidRDefault="00CB0A0D">
          <w:pPr>
            <w:pStyle w:val="7CFD4339BD64934DB4A853E77A500379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D"/>
    <w:rsid w:val="00CB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CF3203EA3F1F439B6DFF090DEC1B1A">
    <w:name w:val="21CF3203EA3F1F439B6DFF090DEC1B1A"/>
  </w:style>
  <w:style w:type="paragraph" w:customStyle="1" w:styleId="151F7C97ACE6CC48B66BEB799E0806D6">
    <w:name w:val="151F7C97ACE6CC48B66BEB799E0806D6"/>
  </w:style>
  <w:style w:type="paragraph" w:customStyle="1" w:styleId="9C9483EEC4B94046B446B61191B9F807">
    <w:name w:val="9C9483EEC4B94046B446B61191B9F807"/>
  </w:style>
  <w:style w:type="paragraph" w:customStyle="1" w:styleId="94C5E12DEAE8F54B9F1B5780A9C2EE58">
    <w:name w:val="94C5E12DEAE8F54B9F1B5780A9C2EE58"/>
  </w:style>
  <w:style w:type="paragraph" w:customStyle="1" w:styleId="60C4A68A43FB514B8EF4CE7CD204AB54">
    <w:name w:val="60C4A68A43FB514B8EF4CE7CD204AB54"/>
  </w:style>
  <w:style w:type="paragraph" w:customStyle="1" w:styleId="A5B23A57A7F34142965CFDB9BD7937B1">
    <w:name w:val="A5B23A57A7F34142965CFDB9BD7937B1"/>
  </w:style>
  <w:style w:type="paragraph" w:customStyle="1" w:styleId="0D772722AFFA8747A95BEF1A5BB8199A">
    <w:name w:val="0D772722AFFA8747A95BEF1A5BB8199A"/>
  </w:style>
  <w:style w:type="paragraph" w:customStyle="1" w:styleId="12BAD63E4E989C478623F2D148368513">
    <w:name w:val="12BAD63E4E989C478623F2D148368513"/>
  </w:style>
  <w:style w:type="paragraph" w:customStyle="1" w:styleId="DFAAE3C90598714592D4F00BF89EE66D">
    <w:name w:val="DFAAE3C90598714592D4F00BF89EE66D"/>
  </w:style>
  <w:style w:type="paragraph" w:customStyle="1" w:styleId="37A49A9E928F6C46A95FE72D1CA81654">
    <w:name w:val="37A49A9E928F6C46A95FE72D1CA81654"/>
  </w:style>
  <w:style w:type="paragraph" w:customStyle="1" w:styleId="4301F3B1727DCA458AA3B9C4956E9F71">
    <w:name w:val="4301F3B1727DCA458AA3B9C4956E9F71"/>
  </w:style>
  <w:style w:type="paragraph" w:customStyle="1" w:styleId="7CFD4339BD64934DB4A853E77A500379">
    <w:name w:val="7CFD4339BD64934DB4A853E77A500379"/>
  </w:style>
  <w:style w:type="paragraph" w:customStyle="1" w:styleId="88B882A96EEAE84FA3F67C7154A13159">
    <w:name w:val="88B882A96EEAE84FA3F67C7154A13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{11D472FA-016C-674E-B508-CCF98849A139}tf10002080.dotx</Template>
  <TotalTime>14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Meyer</cp:lastModifiedBy>
  <cp:revision>7</cp:revision>
  <dcterms:created xsi:type="dcterms:W3CDTF">2019-03-07T11:49:00Z</dcterms:created>
  <dcterms:modified xsi:type="dcterms:W3CDTF">2019-03-07T13:45:00Z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